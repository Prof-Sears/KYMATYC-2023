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1A69" w14:textId="5BEB3184" w:rsidR="00750F91" w:rsidRDefault="00E316EE" w:rsidP="00C65206">
      <w:pPr>
        <w:pStyle w:val="Title"/>
      </w:pPr>
      <w:r>
        <w:t>Creating YouTube Shorts</w:t>
      </w:r>
    </w:p>
    <w:p w14:paraId="13F10D15" w14:textId="4F630548" w:rsidR="006D7629" w:rsidRDefault="00E316EE" w:rsidP="006D7629">
      <w:pPr>
        <w:pStyle w:val="Subtitle"/>
      </w:pPr>
      <w:r>
        <w:t>KYMATYC 2023</w:t>
      </w:r>
    </w:p>
    <w:p w14:paraId="122422E9" w14:textId="77777777" w:rsidR="005868C8" w:rsidRDefault="005868C8" w:rsidP="008458A0">
      <w:pPr>
        <w:pStyle w:val="Heading1"/>
        <w:sectPr w:rsidR="005868C8" w:rsidSect="00257D93">
          <w:footerReference w:type="default" r:id="rId7"/>
          <w:footerReference w:type="first" r:id="rId8"/>
          <w:pgSz w:w="12240" w:h="15840"/>
          <w:pgMar w:top="720" w:right="720" w:bottom="720" w:left="720" w:header="432" w:footer="432" w:gutter="0"/>
          <w:cols w:space="720"/>
          <w:titlePg/>
          <w:docGrid w:linePitch="360"/>
        </w:sectPr>
      </w:pPr>
    </w:p>
    <w:p w14:paraId="218F976D" w14:textId="3EDB9F68" w:rsidR="006D7629" w:rsidRDefault="008458A0" w:rsidP="008458A0">
      <w:pPr>
        <w:pStyle w:val="Heading1"/>
      </w:pPr>
      <w:r>
        <w:t xml:space="preserve">Pre-Production </w:t>
      </w:r>
      <w:r w:rsidR="005F0AF5">
        <w:t>–</w:t>
      </w:r>
      <w:r>
        <w:t xml:space="preserve"> Planning</w:t>
      </w:r>
    </w:p>
    <w:p w14:paraId="3C847ACB" w14:textId="6B99EF27" w:rsidR="005F0AF5" w:rsidRDefault="005F0AF5" w:rsidP="0012434F">
      <w:pPr>
        <w:pStyle w:val="ListParagraph"/>
        <w:numPr>
          <w:ilvl w:val="0"/>
          <w:numId w:val="2"/>
        </w:numPr>
      </w:pPr>
      <w:r>
        <w:t xml:space="preserve">Find the problem or </w:t>
      </w:r>
      <w:proofErr w:type="gramStart"/>
      <w:r>
        <w:t>idea</w:t>
      </w:r>
      <w:proofErr w:type="gramEnd"/>
    </w:p>
    <w:p w14:paraId="5673FB2C" w14:textId="39854145" w:rsidR="005F0AF5" w:rsidRDefault="005F0AF5" w:rsidP="0012434F">
      <w:pPr>
        <w:pStyle w:val="ListParagraph"/>
        <w:numPr>
          <w:ilvl w:val="0"/>
          <w:numId w:val="2"/>
        </w:numPr>
      </w:pPr>
      <w:r>
        <w:t>Use</w:t>
      </w:r>
      <w:r w:rsidR="0012434F">
        <w:t xml:space="preserve"> OER materials if </w:t>
      </w:r>
      <w:proofErr w:type="gramStart"/>
      <w:r w:rsidR="0012434F">
        <w:t>possible</w:t>
      </w:r>
      <w:proofErr w:type="gramEnd"/>
    </w:p>
    <w:p w14:paraId="4825CA62" w14:textId="4B68CCBC" w:rsidR="0013305A" w:rsidRDefault="003F1E60" w:rsidP="0013305A">
      <w:pPr>
        <w:pStyle w:val="ListParagraph"/>
        <w:numPr>
          <w:ilvl w:val="1"/>
          <w:numId w:val="2"/>
        </w:numPr>
      </w:pPr>
      <w:r>
        <w:t xml:space="preserve">Use proper </w:t>
      </w:r>
      <w:proofErr w:type="gramStart"/>
      <w:r>
        <w:t>citation</w:t>
      </w:r>
      <w:proofErr w:type="gramEnd"/>
    </w:p>
    <w:p w14:paraId="1F81FF6F" w14:textId="6BBECD21" w:rsidR="003F1E60" w:rsidRDefault="003F1E60" w:rsidP="0013305A">
      <w:pPr>
        <w:pStyle w:val="ListParagraph"/>
        <w:numPr>
          <w:ilvl w:val="1"/>
          <w:numId w:val="2"/>
        </w:numPr>
      </w:pPr>
      <w:r>
        <w:t xml:space="preserve">Helps if video will be </w:t>
      </w:r>
      <w:proofErr w:type="gramStart"/>
      <w:r>
        <w:t>public</w:t>
      </w:r>
      <w:proofErr w:type="gramEnd"/>
    </w:p>
    <w:p w14:paraId="11D05AC9" w14:textId="72E27ADF" w:rsidR="003F1E60" w:rsidRDefault="003F1E60" w:rsidP="003F1E60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script</w:t>
      </w:r>
      <w:proofErr w:type="gramEnd"/>
    </w:p>
    <w:p w14:paraId="7590BE2F" w14:textId="34FF79E6" w:rsidR="003F1E60" w:rsidRDefault="00BB1CBB" w:rsidP="003F1E60">
      <w:pPr>
        <w:pStyle w:val="ListParagraph"/>
        <w:numPr>
          <w:ilvl w:val="1"/>
          <w:numId w:val="2"/>
        </w:numPr>
      </w:pPr>
      <w:r>
        <w:t xml:space="preserve">Keeps you on </w:t>
      </w:r>
      <w:proofErr w:type="gramStart"/>
      <w:r>
        <w:t>topic</w:t>
      </w:r>
      <w:proofErr w:type="gramEnd"/>
    </w:p>
    <w:p w14:paraId="47F441E6" w14:textId="594E17C2" w:rsidR="00BB1CBB" w:rsidRDefault="00BB1CBB" w:rsidP="003F1E60">
      <w:pPr>
        <w:pStyle w:val="ListParagraph"/>
        <w:numPr>
          <w:ilvl w:val="1"/>
          <w:numId w:val="2"/>
        </w:numPr>
      </w:pPr>
      <w:r>
        <w:t xml:space="preserve">Used for captions </w:t>
      </w:r>
      <w:proofErr w:type="gramStart"/>
      <w:r>
        <w:t>later</w:t>
      </w:r>
      <w:proofErr w:type="gramEnd"/>
    </w:p>
    <w:p w14:paraId="23F25D46" w14:textId="2153BFF5" w:rsidR="00BB1CBB" w:rsidRDefault="00E770F3" w:rsidP="003F1E60">
      <w:pPr>
        <w:pStyle w:val="ListParagraph"/>
        <w:numPr>
          <w:ilvl w:val="1"/>
          <w:numId w:val="2"/>
        </w:numPr>
      </w:pPr>
      <w:r>
        <w:t xml:space="preserve">Half a page is </w:t>
      </w:r>
      <w:proofErr w:type="gramStart"/>
      <w:r>
        <w:t>enough</w:t>
      </w:r>
      <w:proofErr w:type="gramEnd"/>
    </w:p>
    <w:p w14:paraId="24F7E9A8" w14:textId="06BBD955" w:rsidR="00BB7B72" w:rsidRDefault="00BB7B72" w:rsidP="003F1E60">
      <w:pPr>
        <w:pStyle w:val="ListParagraph"/>
        <w:numPr>
          <w:ilvl w:val="1"/>
          <w:numId w:val="2"/>
        </w:numPr>
      </w:pPr>
      <w:r>
        <w:t>Write in Microsoft Word</w:t>
      </w:r>
    </w:p>
    <w:p w14:paraId="6F8D3924" w14:textId="31D78C4F" w:rsidR="00BB7B72" w:rsidRDefault="00BB7B72" w:rsidP="003F1E60">
      <w:pPr>
        <w:pStyle w:val="ListParagraph"/>
        <w:numPr>
          <w:ilvl w:val="1"/>
          <w:numId w:val="2"/>
        </w:numPr>
      </w:pPr>
      <w:r>
        <w:t>Save as text (.txt)</w:t>
      </w:r>
    </w:p>
    <w:p w14:paraId="1151E83C" w14:textId="724CAFDA" w:rsidR="00E770F3" w:rsidRDefault="00F455AD" w:rsidP="00E770F3">
      <w:pPr>
        <w:pStyle w:val="ListParagraph"/>
        <w:numPr>
          <w:ilvl w:val="0"/>
          <w:numId w:val="2"/>
        </w:numPr>
      </w:pPr>
      <w:r>
        <w:t>Create Background</w:t>
      </w:r>
    </w:p>
    <w:p w14:paraId="03033C61" w14:textId="23CC96D3" w:rsidR="00F455AD" w:rsidRDefault="00F455AD" w:rsidP="00F455AD">
      <w:pPr>
        <w:pStyle w:val="ListParagraph"/>
        <w:numPr>
          <w:ilvl w:val="1"/>
          <w:numId w:val="2"/>
        </w:numPr>
      </w:pPr>
      <w:r>
        <w:t xml:space="preserve">PowerPoint works </w:t>
      </w:r>
      <w:proofErr w:type="gramStart"/>
      <w:r>
        <w:t>well</w:t>
      </w:r>
      <w:proofErr w:type="gramEnd"/>
    </w:p>
    <w:p w14:paraId="7AC2ECAC" w14:textId="19BAB8B2" w:rsidR="00F455AD" w:rsidRDefault="00F455AD" w:rsidP="00F455AD">
      <w:pPr>
        <w:pStyle w:val="ListParagraph"/>
        <w:numPr>
          <w:ilvl w:val="1"/>
          <w:numId w:val="2"/>
        </w:numPr>
      </w:pPr>
      <w:r>
        <w:t>Topic at top</w:t>
      </w:r>
    </w:p>
    <w:p w14:paraId="2B4C5643" w14:textId="0C2492BD" w:rsidR="00A06EEF" w:rsidRDefault="00A06EEF" w:rsidP="00F455AD">
      <w:pPr>
        <w:pStyle w:val="ListParagraph"/>
        <w:numPr>
          <w:ilvl w:val="1"/>
          <w:numId w:val="2"/>
        </w:numPr>
      </w:pPr>
      <w:r>
        <w:t xml:space="preserve">Leave room for </w:t>
      </w:r>
      <w:proofErr w:type="gramStart"/>
      <w:r>
        <w:t>captions</w:t>
      </w:r>
      <w:proofErr w:type="gramEnd"/>
    </w:p>
    <w:p w14:paraId="21EFC9A0" w14:textId="4B2B9605" w:rsidR="00521036" w:rsidRDefault="00A06EEF" w:rsidP="00521036">
      <w:pPr>
        <w:pStyle w:val="ListParagraph"/>
        <w:numPr>
          <w:ilvl w:val="1"/>
          <w:numId w:val="2"/>
        </w:numPr>
      </w:pPr>
      <w:r>
        <w:t>Set PowerPoint to Portrai</w:t>
      </w:r>
      <w:r w:rsidR="00521036">
        <w:t>t:</w:t>
      </w:r>
      <w:r w:rsidR="00521036">
        <w:br/>
        <w:t xml:space="preserve">Design -&gt; Slide Size -&gt; Custom -&gt; </w:t>
      </w:r>
      <w:proofErr w:type="gramStart"/>
      <w:r w:rsidR="00521036">
        <w:t>Portrait</w:t>
      </w:r>
      <w:proofErr w:type="gramEnd"/>
    </w:p>
    <w:p w14:paraId="6227213F" w14:textId="618C294B" w:rsidR="0060721E" w:rsidRDefault="0060721E" w:rsidP="00521036">
      <w:pPr>
        <w:pStyle w:val="ListParagraph"/>
        <w:numPr>
          <w:ilvl w:val="1"/>
          <w:numId w:val="2"/>
        </w:numPr>
      </w:pPr>
      <w:r>
        <w:t>Dark background and white text</w:t>
      </w:r>
      <w:r w:rsidR="009A79D0">
        <w:br/>
        <w:t xml:space="preserve">Design -&gt; </w:t>
      </w:r>
      <w:r w:rsidR="000A06F5">
        <w:t>Format to taste</w:t>
      </w:r>
    </w:p>
    <w:p w14:paraId="59190B85" w14:textId="3DA74073" w:rsidR="000A06F5" w:rsidRDefault="000A06F5" w:rsidP="00521036">
      <w:pPr>
        <w:pStyle w:val="ListParagraph"/>
        <w:numPr>
          <w:ilvl w:val="1"/>
          <w:numId w:val="2"/>
        </w:numPr>
      </w:pPr>
      <w:r>
        <w:t>Fonts</w:t>
      </w:r>
    </w:p>
    <w:p w14:paraId="546056F7" w14:textId="10EB22B9" w:rsidR="000A06F5" w:rsidRDefault="000A06F5" w:rsidP="000A06F5">
      <w:pPr>
        <w:pStyle w:val="ListParagraph"/>
        <w:numPr>
          <w:ilvl w:val="2"/>
          <w:numId w:val="2"/>
        </w:numPr>
      </w:pPr>
      <w:r>
        <w:t>Body</w:t>
      </w:r>
      <w:r w:rsidR="001D7679">
        <w:t xml:space="preserve"> – Cambria</w:t>
      </w:r>
    </w:p>
    <w:p w14:paraId="7E86F2A4" w14:textId="16AED8B9" w:rsidR="001D7679" w:rsidRDefault="001D7679" w:rsidP="000A06F5">
      <w:pPr>
        <w:pStyle w:val="ListParagraph"/>
        <w:numPr>
          <w:ilvl w:val="2"/>
          <w:numId w:val="2"/>
        </w:numPr>
      </w:pPr>
      <w:r>
        <w:t xml:space="preserve">Headings – Anything easy to </w:t>
      </w:r>
      <w:proofErr w:type="gramStart"/>
      <w:r>
        <w:t>read</w:t>
      </w:r>
      <w:proofErr w:type="gramEnd"/>
    </w:p>
    <w:p w14:paraId="4CBCEDD3" w14:textId="1A911B64" w:rsidR="00C05CA9" w:rsidRDefault="00C05CA9" w:rsidP="00C05CA9">
      <w:pPr>
        <w:pStyle w:val="ListParagraph"/>
        <w:numPr>
          <w:ilvl w:val="1"/>
          <w:numId w:val="2"/>
        </w:numPr>
      </w:pPr>
      <w:r>
        <w:t xml:space="preserve">Add citation information as </w:t>
      </w:r>
      <w:proofErr w:type="gramStart"/>
      <w:r>
        <w:t>needed</w:t>
      </w:r>
      <w:proofErr w:type="gramEnd"/>
    </w:p>
    <w:p w14:paraId="4BD4937C" w14:textId="20FD7D9B" w:rsidR="00912CA2" w:rsidRPr="005F0AF5" w:rsidRDefault="00912CA2" w:rsidP="00C05CA9">
      <w:pPr>
        <w:pStyle w:val="ListParagraph"/>
        <w:numPr>
          <w:ilvl w:val="1"/>
          <w:numId w:val="2"/>
        </w:numPr>
      </w:pPr>
      <w:r>
        <w:t>Save slide as .</w:t>
      </w:r>
      <w:proofErr w:type="spellStart"/>
      <w:r>
        <w:t>png</w:t>
      </w:r>
      <w:proofErr w:type="spellEnd"/>
      <w:r w:rsidR="008F2F89">
        <w:t xml:space="preserve"> </w:t>
      </w:r>
      <w:proofErr w:type="gramStart"/>
      <w:r w:rsidR="008F2F89">
        <w:t>image</w:t>
      </w:r>
      <w:proofErr w:type="gramEnd"/>
    </w:p>
    <w:p w14:paraId="58FE88EE" w14:textId="50750A70" w:rsidR="008458A0" w:rsidRDefault="008458A0" w:rsidP="008458A0">
      <w:pPr>
        <w:pStyle w:val="Heading1"/>
      </w:pPr>
      <w:r>
        <w:t xml:space="preserve">Production </w:t>
      </w:r>
      <w:r w:rsidR="00BB3002">
        <w:t>–</w:t>
      </w:r>
      <w:r>
        <w:t xml:space="preserve"> Recording</w:t>
      </w:r>
    </w:p>
    <w:p w14:paraId="4ED71A10" w14:textId="19724190" w:rsidR="00BB3002" w:rsidRDefault="005705C0" w:rsidP="00885AC6">
      <w:pPr>
        <w:pStyle w:val="ListParagraph"/>
        <w:numPr>
          <w:ilvl w:val="0"/>
          <w:numId w:val="3"/>
        </w:numPr>
      </w:pPr>
      <w:r>
        <w:t>Minimum Equipment</w:t>
      </w:r>
    </w:p>
    <w:p w14:paraId="4F49F473" w14:textId="5715FCA2" w:rsidR="005705C0" w:rsidRDefault="005705C0" w:rsidP="005705C0">
      <w:pPr>
        <w:pStyle w:val="ListParagraph"/>
        <w:numPr>
          <w:ilvl w:val="1"/>
          <w:numId w:val="3"/>
        </w:numPr>
      </w:pPr>
      <w:r>
        <w:t>Cell phone</w:t>
      </w:r>
    </w:p>
    <w:p w14:paraId="0189A56D" w14:textId="34E5556C" w:rsidR="005705C0" w:rsidRDefault="005705C0" w:rsidP="005705C0">
      <w:pPr>
        <w:pStyle w:val="ListParagraph"/>
        <w:numPr>
          <w:ilvl w:val="1"/>
          <w:numId w:val="3"/>
        </w:numPr>
      </w:pPr>
      <w:r>
        <w:t>Wired Microphone</w:t>
      </w:r>
    </w:p>
    <w:p w14:paraId="5D0AEDF8" w14:textId="1463D1BA" w:rsidR="005705C0" w:rsidRDefault="005705C0" w:rsidP="005705C0">
      <w:pPr>
        <w:pStyle w:val="ListParagraph"/>
        <w:numPr>
          <w:ilvl w:val="2"/>
          <w:numId w:val="3"/>
        </w:numPr>
      </w:pPr>
      <w:r>
        <w:t>USB-C or TRRS</w:t>
      </w:r>
    </w:p>
    <w:p w14:paraId="547198D9" w14:textId="74823055" w:rsidR="005705C0" w:rsidRDefault="005705C0" w:rsidP="005705C0">
      <w:pPr>
        <w:pStyle w:val="ListParagraph"/>
        <w:numPr>
          <w:ilvl w:val="2"/>
          <w:numId w:val="3"/>
        </w:numPr>
      </w:pPr>
      <w:r>
        <w:t xml:space="preserve">Adapter required for </w:t>
      </w:r>
      <w:proofErr w:type="gramStart"/>
      <w:r>
        <w:t>iPhone</w:t>
      </w:r>
      <w:proofErr w:type="gramEnd"/>
    </w:p>
    <w:p w14:paraId="418528CF" w14:textId="459D1DC7" w:rsidR="005705C0" w:rsidRDefault="00332337" w:rsidP="005705C0">
      <w:pPr>
        <w:pStyle w:val="ListParagraph"/>
        <w:numPr>
          <w:ilvl w:val="1"/>
          <w:numId w:val="3"/>
        </w:numPr>
      </w:pPr>
      <w:r>
        <w:t>Camera app</w:t>
      </w:r>
    </w:p>
    <w:p w14:paraId="378C2DB7" w14:textId="0ED2297A" w:rsidR="00332337" w:rsidRDefault="00332337" w:rsidP="00332337">
      <w:pPr>
        <w:pStyle w:val="ListParagraph"/>
        <w:numPr>
          <w:ilvl w:val="2"/>
          <w:numId w:val="3"/>
        </w:numPr>
      </w:pPr>
      <w:r>
        <w:t xml:space="preserve">Focus lock </w:t>
      </w:r>
      <w:proofErr w:type="gramStart"/>
      <w:r>
        <w:t>capability</w:t>
      </w:r>
      <w:proofErr w:type="gramEnd"/>
    </w:p>
    <w:p w14:paraId="1AA8F2B3" w14:textId="293E4144" w:rsidR="00332337" w:rsidRDefault="00E94F39" w:rsidP="00332337">
      <w:pPr>
        <w:pStyle w:val="ListParagraph"/>
        <w:numPr>
          <w:ilvl w:val="2"/>
          <w:numId w:val="3"/>
        </w:numPr>
      </w:pPr>
      <w:r>
        <w:t>Open Camera for Android</w:t>
      </w:r>
    </w:p>
    <w:p w14:paraId="545A9376" w14:textId="3D4BAD95" w:rsidR="00E94F39" w:rsidRDefault="00E94F39" w:rsidP="00332337">
      <w:pPr>
        <w:pStyle w:val="ListParagraph"/>
        <w:numPr>
          <w:ilvl w:val="2"/>
          <w:numId w:val="3"/>
        </w:numPr>
      </w:pPr>
      <w:proofErr w:type="gramStart"/>
      <w:r>
        <w:t>iPhone ???</w:t>
      </w:r>
      <w:proofErr w:type="gramEnd"/>
    </w:p>
    <w:p w14:paraId="1B4F0F10" w14:textId="4C806230" w:rsidR="001D0576" w:rsidRDefault="001D0576" w:rsidP="001D0576">
      <w:pPr>
        <w:pStyle w:val="ListParagraph"/>
        <w:numPr>
          <w:ilvl w:val="1"/>
          <w:numId w:val="3"/>
        </w:numPr>
      </w:pPr>
      <w:r>
        <w:t>Tripod and Camera Mount</w:t>
      </w:r>
    </w:p>
    <w:p w14:paraId="7443BB4D" w14:textId="730C65D7" w:rsidR="001D0576" w:rsidRDefault="001D0576" w:rsidP="001D0576">
      <w:pPr>
        <w:pStyle w:val="ListParagraph"/>
        <w:numPr>
          <w:ilvl w:val="2"/>
          <w:numId w:val="3"/>
        </w:numPr>
      </w:pPr>
      <w:r>
        <w:t>Basic from Walmart good enough</w:t>
      </w:r>
    </w:p>
    <w:p w14:paraId="49096599" w14:textId="4666B2E0" w:rsidR="00AB588E" w:rsidRDefault="001511A5" w:rsidP="0085230A">
      <w:pPr>
        <w:pStyle w:val="ListParagraph"/>
        <w:numPr>
          <w:ilvl w:val="0"/>
          <w:numId w:val="3"/>
        </w:numPr>
      </w:pPr>
      <w:r>
        <w:t xml:space="preserve">Set video resolution to square aspect </w:t>
      </w:r>
      <w:proofErr w:type="gramStart"/>
      <w:r>
        <w:t>ratio</w:t>
      </w:r>
      <w:proofErr w:type="gramEnd"/>
    </w:p>
    <w:p w14:paraId="6CE90301" w14:textId="0AAAB3DD" w:rsidR="001511A5" w:rsidRDefault="001511A5" w:rsidP="001511A5">
      <w:pPr>
        <w:pStyle w:val="ListParagraph"/>
        <w:numPr>
          <w:ilvl w:val="1"/>
          <w:numId w:val="3"/>
        </w:numPr>
      </w:pPr>
      <w:r>
        <w:t>Best for</w:t>
      </w:r>
      <w:r w:rsidR="00720BFB">
        <w:t xml:space="preserve"> adding background and </w:t>
      </w:r>
      <w:proofErr w:type="gramStart"/>
      <w:r w:rsidR="00720BFB">
        <w:t>captions</w:t>
      </w:r>
      <w:proofErr w:type="gramEnd"/>
    </w:p>
    <w:p w14:paraId="3DABE9D5" w14:textId="06781D51" w:rsidR="0099224F" w:rsidRDefault="003543AE" w:rsidP="0085230A">
      <w:pPr>
        <w:pStyle w:val="ListParagraph"/>
        <w:numPr>
          <w:ilvl w:val="0"/>
          <w:numId w:val="3"/>
        </w:numPr>
      </w:pPr>
      <w:r>
        <w:t>Lock focus</w:t>
      </w:r>
      <w:r w:rsidR="00A14197">
        <w:t xml:space="preserve"> on background</w:t>
      </w:r>
    </w:p>
    <w:p w14:paraId="1C0683F3" w14:textId="2109C5C6" w:rsidR="00A14197" w:rsidRDefault="00A14197" w:rsidP="0085230A">
      <w:pPr>
        <w:pStyle w:val="ListParagraph"/>
        <w:numPr>
          <w:ilvl w:val="0"/>
          <w:numId w:val="3"/>
        </w:numPr>
      </w:pPr>
      <w:r>
        <w:t xml:space="preserve">Set exposure compensation to +0.5 for light </w:t>
      </w:r>
      <w:proofErr w:type="gramStart"/>
      <w:r>
        <w:t>background</w:t>
      </w:r>
      <w:proofErr w:type="gramEnd"/>
    </w:p>
    <w:p w14:paraId="0EF4FA99" w14:textId="69F2E499" w:rsidR="0006400B" w:rsidRDefault="0006400B" w:rsidP="0085230A">
      <w:pPr>
        <w:pStyle w:val="ListParagraph"/>
        <w:numPr>
          <w:ilvl w:val="0"/>
          <w:numId w:val="3"/>
        </w:numPr>
      </w:pPr>
      <w:r>
        <w:t>Record</w:t>
      </w:r>
    </w:p>
    <w:p w14:paraId="2638B905" w14:textId="772BE3AF" w:rsidR="0006400B" w:rsidRDefault="0006400B" w:rsidP="0006400B">
      <w:pPr>
        <w:pStyle w:val="ListParagraph"/>
        <w:numPr>
          <w:ilvl w:val="1"/>
          <w:numId w:val="3"/>
        </w:numPr>
      </w:pPr>
      <w:r>
        <w:t xml:space="preserve">Speak </w:t>
      </w:r>
      <w:proofErr w:type="gramStart"/>
      <w:r>
        <w:t>clearly</w:t>
      </w:r>
      <w:proofErr w:type="gramEnd"/>
    </w:p>
    <w:p w14:paraId="69CA9679" w14:textId="35F8763C" w:rsidR="0006400B" w:rsidRPr="00BB3002" w:rsidRDefault="0006400B" w:rsidP="0006400B">
      <w:pPr>
        <w:pStyle w:val="ListParagraph"/>
        <w:numPr>
          <w:ilvl w:val="1"/>
          <w:numId w:val="3"/>
        </w:numPr>
      </w:pPr>
      <w:r>
        <w:t xml:space="preserve">Plan to edit out silence and </w:t>
      </w:r>
      <w:proofErr w:type="gramStart"/>
      <w:r>
        <w:t>mistakes</w:t>
      </w:r>
      <w:proofErr w:type="gramEnd"/>
    </w:p>
    <w:p w14:paraId="65191821" w14:textId="3F724259" w:rsidR="008458A0" w:rsidRDefault="008458A0" w:rsidP="008458A0">
      <w:pPr>
        <w:pStyle w:val="Heading1"/>
      </w:pPr>
      <w:r>
        <w:t>Post-Production – Editing and Captioning</w:t>
      </w:r>
    </w:p>
    <w:p w14:paraId="1D6835A3" w14:textId="0FDD5314" w:rsidR="00E65D73" w:rsidRDefault="00A23E9B" w:rsidP="00506C1A">
      <w:pPr>
        <w:pStyle w:val="ListParagraph"/>
        <w:numPr>
          <w:ilvl w:val="0"/>
          <w:numId w:val="4"/>
        </w:numPr>
      </w:pPr>
      <w:r>
        <w:t xml:space="preserve">Editing with </w:t>
      </w:r>
      <w:proofErr w:type="spellStart"/>
      <w:r>
        <w:t>Shotcut</w:t>
      </w:r>
      <w:proofErr w:type="spellEnd"/>
    </w:p>
    <w:p w14:paraId="2023065E" w14:textId="44C95080" w:rsidR="00745E6E" w:rsidRDefault="00745E6E" w:rsidP="00745E6E">
      <w:pPr>
        <w:pStyle w:val="ListParagraph"/>
        <w:numPr>
          <w:ilvl w:val="1"/>
          <w:numId w:val="4"/>
        </w:numPr>
      </w:pPr>
      <w:r>
        <w:t>Open Source and Free</w:t>
      </w:r>
    </w:p>
    <w:p w14:paraId="38E51438" w14:textId="53CCB0D1" w:rsidR="00745E6E" w:rsidRDefault="00745E6E" w:rsidP="007A495B">
      <w:pPr>
        <w:pStyle w:val="ListParagraph"/>
        <w:numPr>
          <w:ilvl w:val="1"/>
          <w:numId w:val="4"/>
        </w:numPr>
      </w:pPr>
      <w:r>
        <w:t>Works on multiple operating systems</w:t>
      </w:r>
    </w:p>
    <w:p w14:paraId="6EA82906" w14:textId="30DF2399" w:rsidR="00FF34C3" w:rsidRDefault="00FF34C3" w:rsidP="007A495B">
      <w:pPr>
        <w:pStyle w:val="ListParagraph"/>
        <w:numPr>
          <w:ilvl w:val="1"/>
          <w:numId w:val="4"/>
        </w:numPr>
      </w:pPr>
      <w:r>
        <w:t>Available at PortableApps.com</w:t>
      </w:r>
    </w:p>
    <w:p w14:paraId="0A966190" w14:textId="4D376CE8" w:rsidR="00745E6E" w:rsidRDefault="000D360C" w:rsidP="000D360C">
      <w:pPr>
        <w:pStyle w:val="ListParagraph"/>
        <w:numPr>
          <w:ilvl w:val="0"/>
          <w:numId w:val="4"/>
        </w:numPr>
      </w:pPr>
      <w:r>
        <w:t>Open new project</w:t>
      </w:r>
    </w:p>
    <w:p w14:paraId="6259DA32" w14:textId="46AF74C5" w:rsidR="000D360C" w:rsidRDefault="00E60D6F" w:rsidP="000D360C">
      <w:pPr>
        <w:pStyle w:val="ListParagraph"/>
        <w:numPr>
          <w:ilvl w:val="1"/>
          <w:numId w:val="4"/>
        </w:numPr>
      </w:pPr>
      <w:r>
        <w:t xml:space="preserve">Video Mode -&gt; </w:t>
      </w:r>
      <w:proofErr w:type="gramStart"/>
      <w:r>
        <w:t>Non-Broadcast</w:t>
      </w:r>
      <w:proofErr w:type="gramEnd"/>
      <w:r>
        <w:t xml:space="preserve"> -&gt; Vertical 30 fps</w:t>
      </w:r>
    </w:p>
    <w:p w14:paraId="541F7E76" w14:textId="1ACD3A3F" w:rsidR="001C5F96" w:rsidRDefault="00912CA2" w:rsidP="001C5F96">
      <w:pPr>
        <w:pStyle w:val="ListParagraph"/>
        <w:numPr>
          <w:ilvl w:val="0"/>
          <w:numId w:val="4"/>
        </w:numPr>
      </w:pPr>
      <w:r>
        <w:t xml:space="preserve">Import video clip and </w:t>
      </w:r>
      <w:proofErr w:type="gramStart"/>
      <w:r>
        <w:t>background</w:t>
      </w:r>
      <w:proofErr w:type="gramEnd"/>
    </w:p>
    <w:p w14:paraId="4E4054EF" w14:textId="48FD2DA1" w:rsidR="00D8798E" w:rsidRDefault="00D8798E" w:rsidP="00D8798E">
      <w:pPr>
        <w:pStyle w:val="ListParagraph"/>
        <w:numPr>
          <w:ilvl w:val="1"/>
          <w:numId w:val="4"/>
        </w:numPr>
      </w:pPr>
      <w:r>
        <w:t>Background on bottom track</w:t>
      </w:r>
    </w:p>
    <w:p w14:paraId="33CC458B" w14:textId="4CDAD15B" w:rsidR="00D8798E" w:rsidRDefault="00D8798E" w:rsidP="00D8798E">
      <w:pPr>
        <w:pStyle w:val="ListParagraph"/>
        <w:numPr>
          <w:ilvl w:val="1"/>
          <w:numId w:val="4"/>
        </w:numPr>
      </w:pPr>
      <w:r>
        <w:t>Video on upper clip</w:t>
      </w:r>
    </w:p>
    <w:p w14:paraId="019E6CD3" w14:textId="204F475B" w:rsidR="00D8798E" w:rsidRDefault="00D8798E" w:rsidP="00D8798E">
      <w:pPr>
        <w:pStyle w:val="ListParagraph"/>
        <w:numPr>
          <w:ilvl w:val="0"/>
          <w:numId w:val="4"/>
        </w:numPr>
      </w:pPr>
      <w:r>
        <w:t xml:space="preserve">Add filters to top </w:t>
      </w:r>
      <w:proofErr w:type="gramStart"/>
      <w:r>
        <w:t>track</w:t>
      </w:r>
      <w:proofErr w:type="gramEnd"/>
    </w:p>
    <w:p w14:paraId="1C712A14" w14:textId="673C58E1" w:rsidR="00D8798E" w:rsidRDefault="007016AF" w:rsidP="00D8798E">
      <w:pPr>
        <w:pStyle w:val="ListParagraph"/>
        <w:numPr>
          <w:ilvl w:val="1"/>
          <w:numId w:val="4"/>
        </w:numPr>
      </w:pPr>
      <w:r>
        <w:t xml:space="preserve">White balance to set white point from </w:t>
      </w:r>
      <w:proofErr w:type="gramStart"/>
      <w:r>
        <w:t>background</w:t>
      </w:r>
      <w:proofErr w:type="gramEnd"/>
    </w:p>
    <w:p w14:paraId="112A9BA3" w14:textId="48F65005" w:rsidR="007016AF" w:rsidRDefault="007016AF" w:rsidP="00D8798E">
      <w:pPr>
        <w:pStyle w:val="ListParagraph"/>
        <w:numPr>
          <w:ilvl w:val="1"/>
          <w:numId w:val="4"/>
        </w:numPr>
      </w:pPr>
      <w:r>
        <w:t xml:space="preserve">Size and position to match </w:t>
      </w:r>
      <w:proofErr w:type="gramStart"/>
      <w:r>
        <w:t>background</w:t>
      </w:r>
      <w:proofErr w:type="gramEnd"/>
    </w:p>
    <w:p w14:paraId="2C68A443" w14:textId="3B9D50F1" w:rsidR="007016AF" w:rsidRDefault="00E705E4" w:rsidP="007016AF">
      <w:pPr>
        <w:pStyle w:val="ListParagraph"/>
        <w:numPr>
          <w:ilvl w:val="0"/>
          <w:numId w:val="4"/>
        </w:numPr>
      </w:pPr>
      <w:r>
        <w:t xml:space="preserve">Edit video </w:t>
      </w:r>
      <w:proofErr w:type="gramStart"/>
      <w:r>
        <w:t>clip</w:t>
      </w:r>
      <w:proofErr w:type="gramEnd"/>
    </w:p>
    <w:p w14:paraId="1D371075" w14:textId="3AE45283" w:rsidR="00E705E4" w:rsidRDefault="00E705E4" w:rsidP="00E705E4">
      <w:pPr>
        <w:pStyle w:val="ListParagraph"/>
        <w:numPr>
          <w:ilvl w:val="1"/>
          <w:numId w:val="4"/>
        </w:numPr>
      </w:pPr>
      <w:r>
        <w:t xml:space="preserve">Cut out </w:t>
      </w:r>
      <w:proofErr w:type="gramStart"/>
      <w:r>
        <w:t>silence</w:t>
      </w:r>
      <w:proofErr w:type="gramEnd"/>
    </w:p>
    <w:p w14:paraId="643E4EA5" w14:textId="2E1556F8" w:rsidR="00E705E4" w:rsidRDefault="00861680" w:rsidP="00E705E4">
      <w:pPr>
        <w:pStyle w:val="ListParagraph"/>
        <w:numPr>
          <w:ilvl w:val="1"/>
          <w:numId w:val="4"/>
        </w:numPr>
      </w:pPr>
      <w:r>
        <w:t>Speed up any silent part you want to keep</w:t>
      </w:r>
      <w:r>
        <w:br/>
      </w:r>
      <w:r w:rsidR="00D50FB6">
        <w:t>Properties -&gt; Speed</w:t>
      </w:r>
      <w:r w:rsidR="00FC59AB">
        <w:t xml:space="preserve"> -&gt; </w:t>
      </w:r>
      <w:r w:rsidR="009A700F">
        <w:t xml:space="preserve">Adjust to </w:t>
      </w:r>
      <w:proofErr w:type="gramStart"/>
      <w:r w:rsidR="009A700F">
        <w:t>taste</w:t>
      </w:r>
      <w:proofErr w:type="gramEnd"/>
    </w:p>
    <w:p w14:paraId="03B63B6B" w14:textId="348A7BC8" w:rsidR="00CF3DC0" w:rsidRDefault="00CF3DC0" w:rsidP="00E705E4">
      <w:pPr>
        <w:pStyle w:val="ListParagraph"/>
        <w:numPr>
          <w:ilvl w:val="1"/>
          <w:numId w:val="4"/>
        </w:numPr>
      </w:pPr>
      <w:r>
        <w:t xml:space="preserve">Make sure total length is less than 60 </w:t>
      </w:r>
      <w:proofErr w:type="gramStart"/>
      <w:r>
        <w:t>s</w:t>
      </w:r>
      <w:proofErr w:type="gramEnd"/>
    </w:p>
    <w:p w14:paraId="26E0B0F0" w14:textId="5E126A24" w:rsidR="009A700F" w:rsidRDefault="00A8511D" w:rsidP="009A700F">
      <w:pPr>
        <w:pStyle w:val="ListParagraph"/>
        <w:numPr>
          <w:ilvl w:val="0"/>
          <w:numId w:val="4"/>
        </w:numPr>
      </w:pPr>
      <w:r>
        <w:t>Normalize Audio</w:t>
      </w:r>
    </w:p>
    <w:p w14:paraId="037EDCF2" w14:textId="0B97C28B" w:rsidR="00A8511D" w:rsidRDefault="00BB7CA3" w:rsidP="00A8511D">
      <w:pPr>
        <w:pStyle w:val="ListParagraph"/>
        <w:numPr>
          <w:ilvl w:val="1"/>
          <w:numId w:val="4"/>
        </w:numPr>
      </w:pPr>
      <w:r>
        <w:t>High-Pass filter</w:t>
      </w:r>
      <w:r w:rsidR="004C6CCF">
        <w:t xml:space="preserve"> -</w:t>
      </w:r>
      <w:r w:rsidR="00FD34E1">
        <w:t xml:space="preserve"> 60 Hz</w:t>
      </w:r>
      <w:r w:rsidR="008B5A1B">
        <w:t xml:space="preserve"> cut </w:t>
      </w:r>
      <w:proofErr w:type="gramStart"/>
      <w:r w:rsidR="008B5A1B">
        <w:t>off</w:t>
      </w:r>
      <w:proofErr w:type="gramEnd"/>
    </w:p>
    <w:p w14:paraId="09A28E36" w14:textId="6930433F" w:rsidR="00BB7CA3" w:rsidRDefault="00BB7CA3" w:rsidP="00A8511D">
      <w:pPr>
        <w:pStyle w:val="ListParagraph"/>
        <w:numPr>
          <w:ilvl w:val="1"/>
          <w:numId w:val="4"/>
        </w:numPr>
      </w:pPr>
      <w:r>
        <w:t>Normalize</w:t>
      </w:r>
      <w:r w:rsidR="00983A11">
        <w:t>: Two</w:t>
      </w:r>
      <w:r w:rsidR="008B5A1B">
        <w:t xml:space="preserve"> </w:t>
      </w:r>
      <w:r w:rsidR="00983A11">
        <w:t>Pass</w:t>
      </w:r>
      <w:r w:rsidR="008B5A1B">
        <w:t xml:space="preserve"> filter -16 </w:t>
      </w:r>
      <w:r w:rsidR="004C6CCF">
        <w:t>LUFS</w:t>
      </w:r>
    </w:p>
    <w:p w14:paraId="7B90BAE6" w14:textId="627AB6C4" w:rsidR="004C6CCF" w:rsidRDefault="00720A72" w:rsidP="00A8511D">
      <w:pPr>
        <w:pStyle w:val="ListParagraph"/>
        <w:numPr>
          <w:ilvl w:val="1"/>
          <w:numId w:val="4"/>
        </w:numPr>
      </w:pPr>
      <w:r>
        <w:t>Limiter - -3d</w:t>
      </w:r>
      <w:r w:rsidR="009A0698">
        <w:t>B limit</w:t>
      </w:r>
    </w:p>
    <w:p w14:paraId="18C278FD" w14:textId="5E85E51E" w:rsidR="0095693C" w:rsidRDefault="0095693C" w:rsidP="00A8511D">
      <w:pPr>
        <w:pStyle w:val="ListParagraph"/>
        <w:numPr>
          <w:ilvl w:val="1"/>
          <w:numId w:val="4"/>
        </w:numPr>
      </w:pPr>
      <w:r>
        <w:t xml:space="preserve">Copy to every clip with </w:t>
      </w:r>
      <w:proofErr w:type="gramStart"/>
      <w:r>
        <w:t>audio</w:t>
      </w:r>
      <w:proofErr w:type="gramEnd"/>
    </w:p>
    <w:p w14:paraId="51B39281" w14:textId="36B3EF3F" w:rsidR="003D0B01" w:rsidRDefault="003D0B01" w:rsidP="00A8511D">
      <w:pPr>
        <w:pStyle w:val="ListParagraph"/>
        <w:numPr>
          <w:ilvl w:val="1"/>
          <w:numId w:val="4"/>
        </w:numPr>
      </w:pPr>
      <w:r>
        <w:t xml:space="preserve">Copy and paste filters to speed </w:t>
      </w:r>
      <w:proofErr w:type="gramStart"/>
      <w:r>
        <w:t>up</w:t>
      </w:r>
      <w:proofErr w:type="gramEnd"/>
    </w:p>
    <w:p w14:paraId="6F3DCA3C" w14:textId="0D0CDBF4" w:rsidR="0095693C" w:rsidRDefault="0095693C" w:rsidP="00A8511D">
      <w:pPr>
        <w:pStyle w:val="ListParagraph"/>
        <w:numPr>
          <w:ilvl w:val="1"/>
          <w:numId w:val="4"/>
        </w:numPr>
      </w:pPr>
      <w:r>
        <w:t xml:space="preserve">Do not apply to silent </w:t>
      </w:r>
      <w:proofErr w:type="gramStart"/>
      <w:r>
        <w:t>clips</w:t>
      </w:r>
      <w:proofErr w:type="gramEnd"/>
    </w:p>
    <w:p w14:paraId="415EE600" w14:textId="72F62796" w:rsidR="00527D6A" w:rsidRDefault="00CF3DC0" w:rsidP="00527D6A">
      <w:pPr>
        <w:pStyle w:val="ListParagraph"/>
        <w:numPr>
          <w:ilvl w:val="0"/>
          <w:numId w:val="4"/>
        </w:numPr>
      </w:pPr>
      <w:r>
        <w:t>Export</w:t>
      </w:r>
    </w:p>
    <w:p w14:paraId="685992BC" w14:textId="265759E5" w:rsidR="00CF3DC0" w:rsidRDefault="0068210B" w:rsidP="00CF3DC0">
      <w:pPr>
        <w:pStyle w:val="ListParagraph"/>
        <w:numPr>
          <w:ilvl w:val="1"/>
          <w:numId w:val="4"/>
        </w:numPr>
      </w:pPr>
      <w:r>
        <w:t>H.264 High Profile</w:t>
      </w:r>
    </w:p>
    <w:p w14:paraId="0020759F" w14:textId="37C0789E" w:rsidR="008D163C" w:rsidRDefault="00627C75" w:rsidP="008D163C">
      <w:pPr>
        <w:pStyle w:val="ListParagraph"/>
        <w:numPr>
          <w:ilvl w:val="0"/>
          <w:numId w:val="4"/>
        </w:numPr>
      </w:pPr>
      <w:r>
        <w:t xml:space="preserve">Captioning with </w:t>
      </w:r>
      <w:proofErr w:type="spellStart"/>
      <w:r>
        <w:t>Vrew</w:t>
      </w:r>
      <w:proofErr w:type="spellEnd"/>
    </w:p>
    <w:p w14:paraId="6DE00D41" w14:textId="35F19F55" w:rsidR="00627C75" w:rsidRDefault="006926C2" w:rsidP="00627C75">
      <w:pPr>
        <w:pStyle w:val="ListParagraph"/>
        <w:numPr>
          <w:ilvl w:val="1"/>
          <w:numId w:val="4"/>
        </w:numPr>
      </w:pPr>
      <w:r>
        <w:t>New Project</w:t>
      </w:r>
      <w:r w:rsidR="009465D4">
        <w:t xml:space="preserve"> -&gt; Start with Video</w:t>
      </w:r>
    </w:p>
    <w:p w14:paraId="117A6243" w14:textId="7DE5634F" w:rsidR="009465D4" w:rsidRDefault="00AE06FE" w:rsidP="00627C75">
      <w:pPr>
        <w:pStyle w:val="ListParagraph"/>
        <w:numPr>
          <w:ilvl w:val="1"/>
          <w:numId w:val="4"/>
        </w:numPr>
      </w:pPr>
      <w:r>
        <w:t xml:space="preserve">Load Manuscript -&gt; pick .txt file from </w:t>
      </w:r>
      <w:r w:rsidR="00CA503F">
        <w:t>script</w:t>
      </w:r>
    </w:p>
    <w:p w14:paraId="641FC416" w14:textId="3859BA5A" w:rsidR="00125419" w:rsidRDefault="00125419" w:rsidP="00627C75">
      <w:pPr>
        <w:pStyle w:val="ListParagraph"/>
        <w:numPr>
          <w:ilvl w:val="1"/>
          <w:numId w:val="4"/>
        </w:numPr>
      </w:pPr>
      <w:r>
        <w:t xml:space="preserve">Split clips if subtitles are too </w:t>
      </w:r>
      <w:proofErr w:type="gramStart"/>
      <w:r>
        <w:t>long</w:t>
      </w:r>
      <w:proofErr w:type="gramEnd"/>
    </w:p>
    <w:p w14:paraId="654EE11D" w14:textId="7DECDB36" w:rsidR="00125419" w:rsidRDefault="00125419" w:rsidP="00627C75">
      <w:pPr>
        <w:pStyle w:val="ListParagraph"/>
        <w:numPr>
          <w:ilvl w:val="1"/>
          <w:numId w:val="4"/>
        </w:numPr>
      </w:pPr>
      <w:r>
        <w:t>Export subtitles as .</w:t>
      </w:r>
      <w:proofErr w:type="spellStart"/>
      <w:r>
        <w:t>srt</w:t>
      </w:r>
      <w:proofErr w:type="spellEnd"/>
      <w:r>
        <w:t xml:space="preserve"> file</w:t>
      </w:r>
    </w:p>
    <w:p w14:paraId="02A2B2F6" w14:textId="4DE33A82" w:rsidR="00125419" w:rsidRPr="00E65D73" w:rsidRDefault="00125419" w:rsidP="00627C75">
      <w:pPr>
        <w:pStyle w:val="ListParagraph"/>
        <w:numPr>
          <w:ilvl w:val="1"/>
          <w:numId w:val="4"/>
        </w:numPr>
      </w:pPr>
      <w:r>
        <w:t>Export video</w:t>
      </w:r>
      <w:r w:rsidR="0098425A">
        <w:br/>
        <w:t>Quality - High</w:t>
      </w:r>
    </w:p>
    <w:p w14:paraId="58A06FD1" w14:textId="44B9A6F4" w:rsidR="008458A0" w:rsidRDefault="008458A0" w:rsidP="008458A0">
      <w:pPr>
        <w:pStyle w:val="Heading1"/>
      </w:pPr>
      <w:r>
        <w:lastRenderedPageBreak/>
        <w:t>Sharing</w:t>
      </w:r>
    </w:p>
    <w:p w14:paraId="3800F8EA" w14:textId="5065E7C0" w:rsidR="00A46011" w:rsidRDefault="00A46011" w:rsidP="00CC52D7">
      <w:pPr>
        <w:pStyle w:val="ListParagraph"/>
        <w:numPr>
          <w:ilvl w:val="0"/>
          <w:numId w:val="5"/>
        </w:numPr>
      </w:pPr>
      <w:r>
        <w:t>Upload to YouTube</w:t>
      </w:r>
      <w:r w:rsidR="00CC52D7">
        <w:br/>
        <w:t xml:space="preserve">Create -&gt; Upload File -&gt; Pick exported </w:t>
      </w:r>
      <w:proofErr w:type="gramStart"/>
      <w:r w:rsidR="00CC52D7">
        <w:t>video</w:t>
      </w:r>
      <w:proofErr w:type="gramEnd"/>
    </w:p>
    <w:p w14:paraId="70789E38" w14:textId="681ACE94" w:rsidR="00CC52D7" w:rsidRDefault="00AF7B17" w:rsidP="00CC52D7">
      <w:pPr>
        <w:pStyle w:val="ListParagraph"/>
        <w:numPr>
          <w:ilvl w:val="0"/>
          <w:numId w:val="5"/>
        </w:numPr>
      </w:pPr>
      <w:r>
        <w:t>Descriptive Title</w:t>
      </w:r>
    </w:p>
    <w:p w14:paraId="6773ECE3" w14:textId="542812F7" w:rsidR="00AF7B17" w:rsidRDefault="00AF7B17" w:rsidP="00CC52D7">
      <w:pPr>
        <w:pStyle w:val="ListParagraph"/>
        <w:numPr>
          <w:ilvl w:val="0"/>
          <w:numId w:val="5"/>
        </w:numPr>
      </w:pPr>
      <w:r>
        <w:t>Video Description</w:t>
      </w:r>
    </w:p>
    <w:p w14:paraId="206C8279" w14:textId="223F2F1B" w:rsidR="00AF7B17" w:rsidRDefault="00AF7B17" w:rsidP="00AF7B17">
      <w:pPr>
        <w:pStyle w:val="ListParagraph"/>
        <w:numPr>
          <w:ilvl w:val="1"/>
          <w:numId w:val="5"/>
        </w:numPr>
      </w:pPr>
      <w:r>
        <w:t xml:space="preserve">Add as many elements as </w:t>
      </w:r>
      <w:proofErr w:type="gramStart"/>
      <w:r>
        <w:t>possible</w:t>
      </w:r>
      <w:proofErr w:type="gramEnd"/>
    </w:p>
    <w:p w14:paraId="6CFEDA26" w14:textId="2C5A4CA1" w:rsidR="00AF7B17" w:rsidRDefault="00AF7B17" w:rsidP="00AF7B17">
      <w:pPr>
        <w:pStyle w:val="ListParagraph"/>
        <w:numPr>
          <w:ilvl w:val="1"/>
          <w:numId w:val="5"/>
        </w:numPr>
      </w:pPr>
      <w:r>
        <w:t>Reference textbook and chapter</w:t>
      </w:r>
    </w:p>
    <w:p w14:paraId="1F3A89BE" w14:textId="5FD9755C" w:rsidR="00C16BC1" w:rsidRDefault="00C16BC1" w:rsidP="00AF7B17">
      <w:pPr>
        <w:pStyle w:val="ListParagraph"/>
        <w:numPr>
          <w:ilvl w:val="1"/>
          <w:numId w:val="5"/>
        </w:numPr>
      </w:pPr>
      <w:r>
        <w:t xml:space="preserve">Add OER citation if </w:t>
      </w:r>
      <w:proofErr w:type="gramStart"/>
      <w:r>
        <w:t>needed</w:t>
      </w:r>
      <w:proofErr w:type="gramEnd"/>
    </w:p>
    <w:p w14:paraId="34782131" w14:textId="4F5346F1" w:rsidR="00C16BC1" w:rsidRDefault="00AF071E" w:rsidP="00C16BC1">
      <w:pPr>
        <w:pStyle w:val="ListParagraph"/>
        <w:numPr>
          <w:ilvl w:val="0"/>
          <w:numId w:val="5"/>
        </w:numPr>
      </w:pPr>
      <w:r>
        <w:t>Playlists</w:t>
      </w:r>
    </w:p>
    <w:p w14:paraId="48D5586D" w14:textId="47FC4D22" w:rsidR="00AF071E" w:rsidRDefault="00AF071E" w:rsidP="00AF071E">
      <w:pPr>
        <w:pStyle w:val="ListParagraph"/>
        <w:numPr>
          <w:ilvl w:val="1"/>
          <w:numId w:val="5"/>
        </w:numPr>
      </w:pPr>
      <w:r>
        <w:t>One for each class and topic</w:t>
      </w:r>
    </w:p>
    <w:p w14:paraId="3527DF0E" w14:textId="20663977" w:rsidR="00AF071E" w:rsidRDefault="00AF071E" w:rsidP="00AF071E">
      <w:pPr>
        <w:pStyle w:val="ListParagraph"/>
        <w:numPr>
          <w:ilvl w:val="1"/>
          <w:numId w:val="5"/>
        </w:numPr>
      </w:pPr>
      <w:r>
        <w:t xml:space="preserve">Playlists let you organize into a bigger </w:t>
      </w:r>
      <w:proofErr w:type="gramStart"/>
      <w:r>
        <w:t>narrative</w:t>
      </w:r>
      <w:proofErr w:type="gramEnd"/>
    </w:p>
    <w:p w14:paraId="0E3E810A" w14:textId="5AE813CA" w:rsidR="00AF071E" w:rsidRDefault="005851B0" w:rsidP="005851B0">
      <w:pPr>
        <w:pStyle w:val="ListParagraph"/>
        <w:numPr>
          <w:ilvl w:val="0"/>
          <w:numId w:val="5"/>
        </w:numPr>
      </w:pPr>
      <w:r>
        <w:t>Category – Education</w:t>
      </w:r>
    </w:p>
    <w:p w14:paraId="7EFA6BCC" w14:textId="4BCB5631" w:rsidR="005851B0" w:rsidRDefault="00F76165" w:rsidP="005851B0">
      <w:pPr>
        <w:pStyle w:val="ListParagraph"/>
        <w:numPr>
          <w:ilvl w:val="1"/>
          <w:numId w:val="5"/>
        </w:numPr>
      </w:pPr>
      <w:r>
        <w:t>Type – Problem walkthrough</w:t>
      </w:r>
    </w:p>
    <w:p w14:paraId="52B6654D" w14:textId="5351C143" w:rsidR="00F76165" w:rsidRDefault="00F76165" w:rsidP="005851B0">
      <w:pPr>
        <w:pStyle w:val="ListParagraph"/>
        <w:numPr>
          <w:ilvl w:val="1"/>
          <w:numId w:val="5"/>
        </w:numPr>
      </w:pPr>
      <w:r>
        <w:t xml:space="preserve">Level </w:t>
      </w:r>
      <w:r w:rsidR="00D43BD3">
        <w:t>–</w:t>
      </w:r>
      <w:r>
        <w:t xml:space="preserve"> College</w:t>
      </w:r>
    </w:p>
    <w:p w14:paraId="72868B9C" w14:textId="0A74A046" w:rsidR="00D43BD3" w:rsidRDefault="00F70609" w:rsidP="00D43BD3">
      <w:pPr>
        <w:pStyle w:val="ListParagraph"/>
        <w:numPr>
          <w:ilvl w:val="0"/>
          <w:numId w:val="5"/>
        </w:numPr>
      </w:pPr>
      <w:r>
        <w:t>Link to Blackboard</w:t>
      </w:r>
    </w:p>
    <w:p w14:paraId="3735655D" w14:textId="6907C3E1" w:rsidR="00F70609" w:rsidRDefault="00430738" w:rsidP="00F70609">
      <w:pPr>
        <w:pStyle w:val="ListParagraph"/>
        <w:numPr>
          <w:ilvl w:val="1"/>
          <w:numId w:val="5"/>
        </w:numPr>
      </w:pPr>
      <w:r>
        <w:t>Create Document</w:t>
      </w:r>
    </w:p>
    <w:p w14:paraId="69F277DC" w14:textId="4C1635ED" w:rsidR="00430738" w:rsidRDefault="00430738" w:rsidP="00F70609">
      <w:pPr>
        <w:pStyle w:val="ListParagraph"/>
        <w:numPr>
          <w:ilvl w:val="1"/>
          <w:numId w:val="5"/>
        </w:numPr>
      </w:pPr>
      <w:r>
        <w:t>Add HTML</w:t>
      </w:r>
    </w:p>
    <w:p w14:paraId="319291C4" w14:textId="73A13C17" w:rsidR="00430738" w:rsidRDefault="00430738" w:rsidP="00430738">
      <w:pPr>
        <w:pStyle w:val="ListParagraph"/>
        <w:numPr>
          <w:ilvl w:val="1"/>
          <w:numId w:val="5"/>
        </w:numPr>
      </w:pPr>
      <w:r>
        <w:t xml:space="preserve">Copy Embed HTML into </w:t>
      </w:r>
      <w:proofErr w:type="gramStart"/>
      <w:r>
        <w:t>document</w:t>
      </w:r>
      <w:proofErr w:type="gramEnd"/>
    </w:p>
    <w:p w14:paraId="0B8B4501" w14:textId="40BCCC1F" w:rsidR="00AE15E7" w:rsidRDefault="00AE15E7" w:rsidP="00430738">
      <w:pPr>
        <w:pStyle w:val="ListParagraph"/>
        <w:numPr>
          <w:ilvl w:val="1"/>
          <w:numId w:val="5"/>
        </w:numPr>
      </w:pPr>
      <w:r>
        <w:t xml:space="preserve">Can add </w:t>
      </w:r>
      <w:proofErr w:type="spellStart"/>
      <w:r>
        <w:t>TikToks</w:t>
      </w:r>
      <w:proofErr w:type="spellEnd"/>
      <w:r>
        <w:t xml:space="preserve"> and JavaScript apps </w:t>
      </w:r>
      <w:proofErr w:type="gramStart"/>
      <w:r>
        <w:t>too</w:t>
      </w:r>
      <w:proofErr w:type="gramEnd"/>
    </w:p>
    <w:p w14:paraId="3C373AA6" w14:textId="0C0B6BAF" w:rsidR="006103C1" w:rsidRDefault="004F791B" w:rsidP="004F791B">
      <w:pPr>
        <w:pStyle w:val="Heading1"/>
      </w:pPr>
      <w:r>
        <w:br w:type="column"/>
      </w:r>
      <w:r w:rsidR="006103C1">
        <w:t>Software Links</w:t>
      </w:r>
    </w:p>
    <w:p w14:paraId="22AC0446" w14:textId="19AE6973" w:rsidR="006103C1" w:rsidRDefault="006103C1" w:rsidP="006103C1">
      <w:pPr>
        <w:pStyle w:val="ListParagraph"/>
        <w:numPr>
          <w:ilvl w:val="0"/>
          <w:numId w:val="7"/>
        </w:numPr>
        <w:ind w:left="360"/>
      </w:pPr>
      <w:proofErr w:type="spellStart"/>
      <w:r>
        <w:t>Shotcut</w:t>
      </w:r>
      <w:proofErr w:type="spellEnd"/>
      <w:r>
        <w:t xml:space="preserve"> video editor:</w:t>
      </w:r>
      <w:r>
        <w:br/>
      </w:r>
      <w:r w:rsidRPr="006103C1">
        <w:t>https://www.shotcut.org/download/</w:t>
      </w:r>
    </w:p>
    <w:p w14:paraId="2F7D7E64" w14:textId="28FD0CDF" w:rsidR="006103C1" w:rsidRDefault="006103C1" w:rsidP="006103C1">
      <w:pPr>
        <w:pStyle w:val="ListParagraph"/>
        <w:numPr>
          <w:ilvl w:val="0"/>
          <w:numId w:val="7"/>
        </w:numPr>
        <w:ind w:left="360"/>
      </w:pPr>
      <w:proofErr w:type="spellStart"/>
      <w:r>
        <w:t>PortableApps</w:t>
      </w:r>
      <w:proofErr w:type="spellEnd"/>
      <w:r>
        <w:t>:</w:t>
      </w:r>
      <w:r>
        <w:br/>
      </w:r>
      <w:r w:rsidRPr="006103C1">
        <w:t>https://portableapps.com/download</w:t>
      </w:r>
    </w:p>
    <w:p w14:paraId="2D2EE202" w14:textId="531032E6" w:rsidR="006103C1" w:rsidRPr="006103C1" w:rsidRDefault="006103C1" w:rsidP="006103C1">
      <w:pPr>
        <w:pStyle w:val="ListParagraph"/>
        <w:numPr>
          <w:ilvl w:val="0"/>
          <w:numId w:val="7"/>
        </w:numPr>
        <w:ind w:left="360"/>
      </w:pPr>
      <w:proofErr w:type="spellStart"/>
      <w:r>
        <w:t>Vrew</w:t>
      </w:r>
      <w:proofErr w:type="spellEnd"/>
      <w:r>
        <w:t xml:space="preserve"> video editor: </w:t>
      </w:r>
      <w:r w:rsidRPr="006103C1">
        <w:t>https://vrew.voyagerx.com/en/</w:t>
      </w:r>
    </w:p>
    <w:p w14:paraId="25EF9BDA" w14:textId="4C3584DF" w:rsidR="008E3FA3" w:rsidRDefault="004F791B" w:rsidP="004F791B">
      <w:pPr>
        <w:pStyle w:val="Heading1"/>
      </w:pPr>
      <w:r>
        <w:t>Where to Find Me</w:t>
      </w:r>
    </w:p>
    <w:p w14:paraId="4CD42C04" w14:textId="68DA1E56" w:rsidR="004F791B" w:rsidRDefault="004F791B" w:rsidP="006103C1">
      <w:pPr>
        <w:pStyle w:val="ListParagraph"/>
        <w:numPr>
          <w:ilvl w:val="0"/>
          <w:numId w:val="6"/>
        </w:numPr>
        <w:ind w:left="360"/>
      </w:pPr>
      <w:r>
        <w:t xml:space="preserve">Files: </w:t>
      </w:r>
      <w:hyperlink r:id="rId9" w:history="1">
        <w:r>
          <w:rPr>
            <w:rStyle w:val="Hyperlink"/>
          </w:rPr>
          <w:t>https://github.com/Prof-Sears/KYMATYC-2023</w:t>
        </w:r>
      </w:hyperlink>
    </w:p>
    <w:p w14:paraId="6A7AB941" w14:textId="35387292" w:rsidR="004F791B" w:rsidRDefault="004F791B" w:rsidP="006103C1">
      <w:pPr>
        <w:pStyle w:val="ListParagraph"/>
        <w:numPr>
          <w:ilvl w:val="0"/>
          <w:numId w:val="6"/>
        </w:numPr>
        <w:ind w:left="360"/>
      </w:pPr>
      <w:r>
        <w:t xml:space="preserve">YouTube: </w:t>
      </w:r>
      <w:hyperlink r:id="rId10" w:history="1">
        <w:r>
          <w:rPr>
            <w:rStyle w:val="Hyperlink"/>
          </w:rPr>
          <w:t>https://www.youtube.com/@navigatingcollegemath</w:t>
        </w:r>
      </w:hyperlink>
    </w:p>
    <w:p w14:paraId="6DD7900B" w14:textId="51AF6D42" w:rsidR="004F791B" w:rsidRDefault="004F791B" w:rsidP="006103C1">
      <w:pPr>
        <w:pStyle w:val="ListParagraph"/>
        <w:numPr>
          <w:ilvl w:val="0"/>
          <w:numId w:val="6"/>
        </w:numPr>
        <w:ind w:left="360"/>
      </w:pPr>
      <w:r>
        <w:t>Blog: navigatingcollegemath.net</w:t>
      </w:r>
    </w:p>
    <w:p w14:paraId="523155E7" w14:textId="38700885" w:rsidR="004F791B" w:rsidRDefault="004F791B" w:rsidP="006103C1">
      <w:pPr>
        <w:pStyle w:val="ListParagraph"/>
        <w:numPr>
          <w:ilvl w:val="0"/>
          <w:numId w:val="6"/>
        </w:numPr>
        <w:ind w:left="360"/>
      </w:pPr>
      <w:proofErr w:type="spellStart"/>
      <w:r>
        <w:t>Mastadon</w:t>
      </w:r>
      <w:proofErr w:type="spellEnd"/>
      <w:r>
        <w:t>: @OmegaLimit@qoto.org</w:t>
      </w:r>
    </w:p>
    <w:p w14:paraId="1BC77208" w14:textId="1C62CD3B" w:rsidR="004F791B" w:rsidRPr="004F791B" w:rsidRDefault="004F791B" w:rsidP="006103C1">
      <w:pPr>
        <w:pStyle w:val="ListParagraph"/>
        <w:numPr>
          <w:ilvl w:val="0"/>
          <w:numId w:val="6"/>
        </w:numPr>
        <w:ind w:left="360"/>
      </w:pPr>
      <w:r>
        <w:t>E-mail: christopher.sears@kctcs.edu</w:t>
      </w:r>
    </w:p>
    <w:sectPr w:rsidR="004F791B" w:rsidRPr="004F791B" w:rsidSect="005868C8">
      <w:type w:val="continuous"/>
      <w:pgSz w:w="12240" w:h="15840"/>
      <w:pgMar w:top="720" w:right="720" w:bottom="720" w:left="720" w:header="432" w:footer="432" w:gutter="0"/>
      <w:cols w:num="2" w:space="14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1D5AC" w14:textId="77777777" w:rsidR="00E316EE" w:rsidRDefault="00E316EE" w:rsidP="00E316EE">
      <w:pPr>
        <w:spacing w:after="0" w:line="240" w:lineRule="auto"/>
      </w:pPr>
      <w:r>
        <w:separator/>
      </w:r>
    </w:p>
  </w:endnote>
  <w:endnote w:type="continuationSeparator" w:id="0">
    <w:p w14:paraId="10ABD6DA" w14:textId="77777777" w:rsidR="00E316EE" w:rsidRDefault="00E316EE" w:rsidP="00E3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48341" w14:textId="24CAD5ED" w:rsidR="00E316EE" w:rsidRDefault="00E316EE">
    <w:pPr>
      <w:pStyle w:val="Footer"/>
      <w:rPr>
        <w:sz w:val="18"/>
        <w:szCs w:val="16"/>
      </w:rPr>
    </w:pPr>
    <w:r>
      <w:rPr>
        <w:sz w:val="18"/>
        <w:szCs w:val="16"/>
      </w:rPr>
      <w:t>Christopher Sears</w:t>
    </w:r>
  </w:p>
  <w:p w14:paraId="1A47FFD3" w14:textId="76932D79" w:rsidR="00E316EE" w:rsidRPr="00E316EE" w:rsidRDefault="00E316EE">
    <w:pPr>
      <w:pStyle w:val="Footer"/>
      <w:rPr>
        <w:sz w:val="18"/>
        <w:szCs w:val="16"/>
      </w:rPr>
    </w:pPr>
    <w:r w:rsidRPr="00E316EE">
      <w:rPr>
        <w:sz w:val="18"/>
        <w:szCs w:val="16"/>
      </w:rPr>
      <w:t xml:space="preserve">This work is licensed under CC BY-SA 4.0. To view a copy of this license, visit </w:t>
    </w:r>
    <w:proofErr w:type="gramStart"/>
    <w:r w:rsidRPr="00E316EE">
      <w:rPr>
        <w:sz w:val="18"/>
        <w:szCs w:val="16"/>
      </w:rPr>
      <w:t>http://creativecommons.org/licenses/by-sa/4.0/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B519" w14:textId="6C0747B3" w:rsidR="00E316EE" w:rsidRDefault="00E316EE">
    <w:pPr>
      <w:pStyle w:val="Footer"/>
      <w:rPr>
        <w:color w:val="333333"/>
        <w:sz w:val="18"/>
        <w:szCs w:val="16"/>
        <w:shd w:val="clear" w:color="auto" w:fill="FFFFFF"/>
      </w:rPr>
    </w:pPr>
    <w:r>
      <w:rPr>
        <w:color w:val="333333"/>
        <w:sz w:val="18"/>
        <w:szCs w:val="16"/>
        <w:shd w:val="clear" w:color="auto" w:fill="FFFFFF"/>
      </w:rPr>
      <w:t>Christopher Sears 2023</w:t>
    </w:r>
  </w:p>
  <w:p w14:paraId="4E4AD151" w14:textId="3D5E634F" w:rsidR="00E316EE" w:rsidRPr="00E316EE" w:rsidRDefault="00E316EE">
    <w:pPr>
      <w:pStyle w:val="Footer"/>
      <w:rPr>
        <w:sz w:val="18"/>
        <w:szCs w:val="16"/>
      </w:rPr>
    </w:pPr>
    <w:r w:rsidRPr="00E316EE">
      <w:rPr>
        <w:color w:val="333333"/>
        <w:sz w:val="18"/>
        <w:szCs w:val="16"/>
        <w:shd w:val="clear" w:color="auto" w:fill="FFFFFF"/>
      </w:rPr>
      <w:t xml:space="preserve">This work is licensed under CC BY-SA 4.0. To view a copy of this license, visit </w:t>
    </w:r>
    <w:proofErr w:type="gramStart"/>
    <w:r w:rsidRPr="00E316EE">
      <w:rPr>
        <w:color w:val="333333"/>
        <w:sz w:val="18"/>
        <w:szCs w:val="16"/>
        <w:shd w:val="clear" w:color="auto" w:fill="FFFFFF"/>
      </w:rPr>
      <w:t>http://creativecommons.org/licenses/by-sa/4.0/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8B630" w14:textId="77777777" w:rsidR="00E316EE" w:rsidRDefault="00E316EE" w:rsidP="00E316EE">
      <w:pPr>
        <w:spacing w:after="0" w:line="240" w:lineRule="auto"/>
      </w:pPr>
      <w:r>
        <w:separator/>
      </w:r>
    </w:p>
  </w:footnote>
  <w:footnote w:type="continuationSeparator" w:id="0">
    <w:p w14:paraId="4CB7DFFF" w14:textId="77777777" w:rsidR="00E316EE" w:rsidRDefault="00E316EE" w:rsidP="00E31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F2B"/>
    <w:multiLevelType w:val="hybridMultilevel"/>
    <w:tmpl w:val="B808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304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52030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4C05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48832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FE4811"/>
    <w:multiLevelType w:val="hybridMultilevel"/>
    <w:tmpl w:val="0F1E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17E3"/>
    <w:multiLevelType w:val="hybridMultilevel"/>
    <w:tmpl w:val="1606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299328">
    <w:abstractNumId w:val="6"/>
  </w:num>
  <w:num w:numId="2" w16cid:durableId="1347487068">
    <w:abstractNumId w:val="3"/>
  </w:num>
  <w:num w:numId="3" w16cid:durableId="1101534344">
    <w:abstractNumId w:val="4"/>
  </w:num>
  <w:num w:numId="4" w16cid:durableId="573513611">
    <w:abstractNumId w:val="2"/>
  </w:num>
  <w:num w:numId="5" w16cid:durableId="1186098942">
    <w:abstractNumId w:val="1"/>
  </w:num>
  <w:num w:numId="6" w16cid:durableId="638153374">
    <w:abstractNumId w:val="5"/>
  </w:num>
  <w:num w:numId="7" w16cid:durableId="101249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EE"/>
    <w:rsid w:val="0006400B"/>
    <w:rsid w:val="000A06F5"/>
    <w:rsid w:val="000D360C"/>
    <w:rsid w:val="0012434F"/>
    <w:rsid w:val="00125419"/>
    <w:rsid w:val="0013305A"/>
    <w:rsid w:val="001511A5"/>
    <w:rsid w:val="00154A6B"/>
    <w:rsid w:val="001C5F96"/>
    <w:rsid w:val="001D0576"/>
    <w:rsid w:val="001D7679"/>
    <w:rsid w:val="00257D93"/>
    <w:rsid w:val="00313530"/>
    <w:rsid w:val="00332337"/>
    <w:rsid w:val="003543AE"/>
    <w:rsid w:val="003D0B01"/>
    <w:rsid w:val="003F1E60"/>
    <w:rsid w:val="00430738"/>
    <w:rsid w:val="00461DBE"/>
    <w:rsid w:val="004C6CCF"/>
    <w:rsid w:val="004F791B"/>
    <w:rsid w:val="00506C1A"/>
    <w:rsid w:val="00521036"/>
    <w:rsid w:val="00527D6A"/>
    <w:rsid w:val="005705C0"/>
    <w:rsid w:val="005851B0"/>
    <w:rsid w:val="005868C8"/>
    <w:rsid w:val="005F0AF5"/>
    <w:rsid w:val="0060721E"/>
    <w:rsid w:val="006103C1"/>
    <w:rsid w:val="00627C75"/>
    <w:rsid w:val="0068210B"/>
    <w:rsid w:val="006926C2"/>
    <w:rsid w:val="006D7629"/>
    <w:rsid w:val="007016AF"/>
    <w:rsid w:val="00720A72"/>
    <w:rsid w:val="00720BFB"/>
    <w:rsid w:val="00745E6E"/>
    <w:rsid w:val="00750F91"/>
    <w:rsid w:val="007A495B"/>
    <w:rsid w:val="007F3E1B"/>
    <w:rsid w:val="008458A0"/>
    <w:rsid w:val="0085230A"/>
    <w:rsid w:val="00861680"/>
    <w:rsid w:val="00885AC6"/>
    <w:rsid w:val="008B5A1B"/>
    <w:rsid w:val="008D163C"/>
    <w:rsid w:val="008E3FA3"/>
    <w:rsid w:val="008F2F89"/>
    <w:rsid w:val="00912CA2"/>
    <w:rsid w:val="009465D4"/>
    <w:rsid w:val="0095693C"/>
    <w:rsid w:val="00983A11"/>
    <w:rsid w:val="0098425A"/>
    <w:rsid w:val="0099224F"/>
    <w:rsid w:val="009A0698"/>
    <w:rsid w:val="009A700F"/>
    <w:rsid w:val="009A79D0"/>
    <w:rsid w:val="00A06EEF"/>
    <w:rsid w:val="00A14197"/>
    <w:rsid w:val="00A23E9B"/>
    <w:rsid w:val="00A46011"/>
    <w:rsid w:val="00A8511D"/>
    <w:rsid w:val="00AB588E"/>
    <w:rsid w:val="00AE06FE"/>
    <w:rsid w:val="00AE15E7"/>
    <w:rsid w:val="00AE34B7"/>
    <w:rsid w:val="00AF071E"/>
    <w:rsid w:val="00AF7B17"/>
    <w:rsid w:val="00BB1CBB"/>
    <w:rsid w:val="00BB3002"/>
    <w:rsid w:val="00BB7B72"/>
    <w:rsid w:val="00BB7CA3"/>
    <w:rsid w:val="00C05CA9"/>
    <w:rsid w:val="00C16BC1"/>
    <w:rsid w:val="00C65206"/>
    <w:rsid w:val="00CA503F"/>
    <w:rsid w:val="00CB07E4"/>
    <w:rsid w:val="00CC52D7"/>
    <w:rsid w:val="00CF3DC0"/>
    <w:rsid w:val="00D43BD3"/>
    <w:rsid w:val="00D50FB6"/>
    <w:rsid w:val="00D8798E"/>
    <w:rsid w:val="00E316EE"/>
    <w:rsid w:val="00E36DE9"/>
    <w:rsid w:val="00E60D6F"/>
    <w:rsid w:val="00E65D73"/>
    <w:rsid w:val="00E705E4"/>
    <w:rsid w:val="00E770F3"/>
    <w:rsid w:val="00E94F39"/>
    <w:rsid w:val="00E96458"/>
    <w:rsid w:val="00F455AD"/>
    <w:rsid w:val="00F70609"/>
    <w:rsid w:val="00F76165"/>
    <w:rsid w:val="00FC59AB"/>
    <w:rsid w:val="00FD34E1"/>
    <w:rsid w:val="00F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D18914F"/>
  <w15:chartTrackingRefBased/>
  <w15:docId w15:val="{4BBC5B5C-6D80-40FE-8164-9A19BCA6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31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6E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E31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6EE"/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5F0A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@navigatingcollegem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f-Sears/KYMATYC-202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Documents\Custom%20Office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147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92</cp:revision>
  <dcterms:created xsi:type="dcterms:W3CDTF">2023-02-23T21:01:00Z</dcterms:created>
  <dcterms:modified xsi:type="dcterms:W3CDTF">2023-02-24T13:47:00Z</dcterms:modified>
</cp:coreProperties>
</file>